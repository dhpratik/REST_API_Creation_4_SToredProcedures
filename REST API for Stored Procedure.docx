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2492" w14:textId="77777777" w:rsidR="00AE5A35" w:rsidRDefault="0019139F">
      <w:pPr>
        <w:pStyle w:val="IntenseQuote"/>
      </w:pPr>
      <w:r>
        <w:t>REST API for Stored Procedure</w:t>
      </w:r>
    </w:p>
    <w:p w14:paraId="356DAAFD" w14:textId="77777777" w:rsidR="00AE5A35" w:rsidRDefault="0019139F">
      <w:r>
        <w:t xml:space="preserve">We can give JSON as post input to </w:t>
      </w:r>
      <w:proofErr w:type="gramStart"/>
      <w:r>
        <w:t>a</w:t>
      </w:r>
      <w:proofErr w:type="gramEnd"/>
      <w:r>
        <w:t xml:space="preserve"> SAP HANA Stored Proc using REST API as shown below.</w:t>
      </w:r>
    </w:p>
    <w:p w14:paraId="4B457D5B" w14:textId="77777777" w:rsidR="00AE5A35" w:rsidRDefault="0019139F">
      <w:r>
        <w:rPr>
          <w:noProof/>
        </w:rPr>
        <w:drawing>
          <wp:inline distT="0" distB="0" distL="0" distR="0" wp14:anchorId="3E88871F" wp14:editId="16B48250">
            <wp:extent cx="5476871" cy="3886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1" cy="3886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E6F6E8" w14:textId="77777777" w:rsidR="00AE5A35" w:rsidRDefault="00AE5A35"/>
    <w:p w14:paraId="0E9AFCDF" w14:textId="77777777" w:rsidR="00AE5A35" w:rsidRDefault="0019139F">
      <w:r>
        <w:t>Below is the sample stored proc:</w:t>
      </w:r>
    </w:p>
    <w:p w14:paraId="6AE3C1A3" w14:textId="27782D86" w:rsidR="00B775DA" w:rsidRDefault="0019139F">
      <w:pPr>
        <w:jc w:val="both"/>
      </w:pPr>
      <w:r>
        <w:rPr>
          <w:noProof/>
        </w:rPr>
        <w:drawing>
          <wp:inline distT="0" distB="0" distL="0" distR="0" wp14:anchorId="25F7E692" wp14:editId="325528A9">
            <wp:extent cx="5731514" cy="2605409"/>
            <wp:effectExtent l="0" t="0" r="2536" b="4441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6054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773CA7" w14:textId="77777777" w:rsidR="00B775DA" w:rsidRDefault="00B775DA">
      <w:pPr>
        <w:suppressAutoHyphens w:val="0"/>
      </w:pPr>
      <w:r>
        <w:br w:type="page"/>
      </w:r>
    </w:p>
    <w:p w14:paraId="4C3627B8" w14:textId="77777777" w:rsidR="00507AEB" w:rsidRDefault="007A7788" w:rsidP="007A7788">
      <w:pPr>
        <w:pStyle w:val="Heading2"/>
      </w:pPr>
      <w:r>
        <w:lastRenderedPageBreak/>
        <w:t xml:space="preserve">To create REST API to call Stored procedures follow the steps in the </w:t>
      </w:r>
      <w:proofErr w:type="spellStart"/>
      <w:r>
        <w:t>xsodata</w:t>
      </w:r>
      <w:proofErr w:type="spellEnd"/>
      <w:r>
        <w:t xml:space="preserve"> project:</w:t>
      </w:r>
    </w:p>
    <w:p w14:paraId="415FD084" w14:textId="77777777" w:rsidR="00044B01" w:rsidRPr="00044B01" w:rsidRDefault="00044B01" w:rsidP="00044B01">
      <w:pPr>
        <w:pStyle w:val="ListParagraph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sz w:val="20"/>
          <w:szCs w:val="20"/>
        </w:rPr>
      </w:pPr>
      <w:r>
        <w:t xml:space="preserve">Change </w:t>
      </w:r>
      <w:proofErr w:type="gramStart"/>
      <w:r>
        <w:t>the .</w:t>
      </w:r>
      <w:proofErr w:type="spellStart"/>
      <w:r>
        <w:t>xsaccess</w:t>
      </w:r>
      <w:proofErr w:type="spellEnd"/>
      <w:proofErr w:type="gramEnd"/>
      <w:r>
        <w:t xml:space="preserve"> file content to </w:t>
      </w:r>
      <w:r>
        <w:br/>
      </w:r>
      <w:r w:rsidRPr="00044B01">
        <w:rPr>
          <w:rFonts w:ascii="Consolas" w:hAnsi="Consolas" w:cs="Consolas"/>
          <w:sz w:val="20"/>
          <w:szCs w:val="20"/>
        </w:rPr>
        <w:t>{</w:t>
      </w:r>
    </w:p>
    <w:p w14:paraId="13CF2FD9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"exposed": true,</w:t>
      </w:r>
    </w:p>
    <w:p w14:paraId="0E6B4DC9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"authentication": {</w:t>
      </w:r>
    </w:p>
    <w:p w14:paraId="4593C31A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"method": "Form"</w:t>
      </w:r>
    </w:p>
    <w:p w14:paraId="50B0A74B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240EC2D6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sz w:val="20"/>
          <w:szCs w:val="20"/>
        </w:rPr>
        <w:t>cache_control</w:t>
      </w:r>
      <w:proofErr w:type="spellEnd"/>
      <w:r>
        <w:rPr>
          <w:rFonts w:ascii="Consolas" w:hAnsi="Consolas" w:cs="Consolas"/>
          <w:sz w:val="20"/>
          <w:szCs w:val="20"/>
        </w:rPr>
        <w:t>": "must-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revalidate</w:t>
      </w:r>
      <w:r>
        <w:rPr>
          <w:rFonts w:ascii="Consolas" w:hAnsi="Consolas" w:cs="Consolas"/>
          <w:sz w:val="20"/>
          <w:szCs w:val="20"/>
        </w:rPr>
        <w:t>",</w:t>
      </w:r>
    </w:p>
    <w:p w14:paraId="6555565E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cors</w:t>
      </w:r>
      <w:proofErr w:type="spellEnd"/>
      <w:r>
        <w:rPr>
          <w:rFonts w:ascii="Consolas" w:hAnsi="Consolas" w:cs="Consolas"/>
          <w:sz w:val="20"/>
          <w:szCs w:val="20"/>
        </w:rPr>
        <w:t>": {</w:t>
      </w:r>
    </w:p>
    <w:p w14:paraId="15DF510F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"enabled": true,</w:t>
      </w:r>
    </w:p>
    <w:p w14:paraId="3335580F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spellStart"/>
      <w:r>
        <w:rPr>
          <w:rFonts w:ascii="Consolas" w:hAnsi="Consolas" w:cs="Consolas"/>
          <w:sz w:val="20"/>
          <w:szCs w:val="20"/>
        </w:rPr>
        <w:t>allowMethods</w:t>
      </w:r>
      <w:proofErr w:type="spellEnd"/>
      <w:r>
        <w:rPr>
          <w:rFonts w:ascii="Consolas" w:hAnsi="Consolas" w:cs="Consolas"/>
          <w:sz w:val="20"/>
          <w:szCs w:val="20"/>
        </w:rPr>
        <w:t>": [</w:t>
      </w:r>
    </w:p>
    <w:p w14:paraId="2080065A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"GET",</w:t>
      </w:r>
    </w:p>
    <w:p w14:paraId="6A80686F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"POST",</w:t>
      </w:r>
    </w:p>
    <w:p w14:paraId="5B335DF0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"HEAD",</w:t>
      </w:r>
    </w:p>
    <w:p w14:paraId="5CA7A471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"OPTIONS"</w:t>
      </w:r>
    </w:p>
    <w:p w14:paraId="265C5E3E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],</w:t>
      </w:r>
    </w:p>
    <w:p w14:paraId="4098262C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spellStart"/>
      <w:r>
        <w:rPr>
          <w:rFonts w:ascii="Consolas" w:hAnsi="Consolas" w:cs="Consolas"/>
          <w:sz w:val="20"/>
          <w:szCs w:val="20"/>
        </w:rPr>
        <w:t>allowOrigin</w:t>
      </w:r>
      <w:proofErr w:type="spellEnd"/>
      <w:r>
        <w:rPr>
          <w:rFonts w:ascii="Consolas" w:hAnsi="Consolas" w:cs="Consolas"/>
          <w:sz w:val="20"/>
          <w:szCs w:val="20"/>
        </w:rPr>
        <w:t>": ["*"],</w:t>
      </w:r>
    </w:p>
    <w:p w14:paraId="27FD41EC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spellStart"/>
      <w:r>
        <w:rPr>
          <w:rFonts w:ascii="Consolas" w:hAnsi="Consolas" w:cs="Consolas"/>
          <w:sz w:val="20"/>
          <w:szCs w:val="20"/>
        </w:rPr>
        <w:t>maxAge</w:t>
      </w:r>
      <w:proofErr w:type="spellEnd"/>
      <w:r>
        <w:rPr>
          <w:rFonts w:ascii="Consolas" w:hAnsi="Consolas" w:cs="Consolas"/>
          <w:sz w:val="20"/>
          <w:szCs w:val="20"/>
        </w:rPr>
        <w:t>": "3600"</w:t>
      </w:r>
    </w:p>
    <w:p w14:paraId="39D6CFB4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},</w:t>
      </w:r>
    </w:p>
    <w:p w14:paraId="00EB057C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sz w:val="20"/>
          <w:szCs w:val="20"/>
        </w:rPr>
        <w:t>enable_etags</w:t>
      </w:r>
      <w:proofErr w:type="spellEnd"/>
      <w:r>
        <w:rPr>
          <w:rFonts w:ascii="Consolas" w:hAnsi="Consolas" w:cs="Consolas"/>
          <w:sz w:val="20"/>
          <w:szCs w:val="20"/>
        </w:rPr>
        <w:t>": false,</w:t>
      </w:r>
    </w:p>
    <w:p w14:paraId="533E1866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sz w:val="20"/>
          <w:szCs w:val="20"/>
        </w:rPr>
        <w:t>force_ssl</w:t>
      </w:r>
      <w:proofErr w:type="spellEnd"/>
      <w:r>
        <w:rPr>
          <w:rFonts w:ascii="Consolas" w:hAnsi="Consolas" w:cs="Consolas"/>
          <w:sz w:val="20"/>
          <w:szCs w:val="20"/>
        </w:rPr>
        <w:t>": false,</w:t>
      </w:r>
    </w:p>
    <w:p w14:paraId="103ADD4C" w14:textId="77777777" w:rsidR="00044B01" w:rsidRDefault="00044B01" w:rsidP="00044B01">
      <w:pPr>
        <w:suppressAutoHyphens w:val="0"/>
        <w:autoSpaceDE w:val="0"/>
        <w:adjustRightInd w:val="0"/>
        <w:spacing w:after="0" w:line="240" w:lineRule="auto"/>
        <w:ind w:left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sz w:val="20"/>
          <w:szCs w:val="20"/>
        </w:rPr>
        <w:t>prevent_xsrf</w:t>
      </w:r>
      <w:proofErr w:type="spellEnd"/>
      <w:r>
        <w:rPr>
          <w:rFonts w:ascii="Consolas" w:hAnsi="Consolas" w:cs="Consolas"/>
          <w:sz w:val="20"/>
          <w:szCs w:val="20"/>
        </w:rPr>
        <w:t>": false</w:t>
      </w:r>
    </w:p>
    <w:p w14:paraId="61DE47DF" w14:textId="085078D4" w:rsidR="00AE5A35" w:rsidRDefault="00044B01" w:rsidP="00044B01">
      <w:pPr>
        <w:ind w:left="720"/>
        <w:rPr>
          <w:rFonts w:ascii="Consolas" w:hAnsi="Consolas" w:cs="Consolas"/>
          <w:sz w:val="20"/>
          <w:szCs w:val="20"/>
        </w:rPr>
      </w:pPr>
      <w:r w:rsidRPr="00044B01">
        <w:rPr>
          <w:rFonts w:ascii="Consolas" w:hAnsi="Consolas" w:cs="Consolas"/>
          <w:sz w:val="20"/>
          <w:szCs w:val="20"/>
        </w:rPr>
        <w:t>}</w:t>
      </w:r>
    </w:p>
    <w:p w14:paraId="1238076E" w14:textId="3E7D9AFE" w:rsidR="00044B01" w:rsidRDefault="00044B01" w:rsidP="00044B01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xsjs</w:t>
      </w:r>
      <w:proofErr w:type="spellEnd"/>
      <w:r>
        <w:t xml:space="preserve"> project</w:t>
      </w:r>
    </w:p>
    <w:p w14:paraId="28715AA3" w14:textId="77777777" w:rsidR="00F07842" w:rsidRDefault="00044B01" w:rsidP="00F07842">
      <w:pPr>
        <w:pStyle w:val="ListParagraph"/>
        <w:numPr>
          <w:ilvl w:val="1"/>
          <w:numId w:val="2"/>
        </w:numPr>
      </w:pPr>
      <w:r>
        <w:t xml:space="preserve">If data is to be passed via </w:t>
      </w:r>
      <w:proofErr w:type="spellStart"/>
      <w:r>
        <w:t>url</w:t>
      </w:r>
      <w:proofErr w:type="spellEnd"/>
      <w:r>
        <w:t xml:space="preserve"> query parameters</w:t>
      </w:r>
    </w:p>
    <w:p w14:paraId="73AFD90A" w14:textId="63A07A89" w:rsidR="00044B01" w:rsidRDefault="00F07842" w:rsidP="00F07842">
      <w:r>
        <w:rPr>
          <w:noProof/>
        </w:rPr>
        <w:drawing>
          <wp:inline distT="0" distB="0" distL="0" distR="0" wp14:anchorId="7AFDF52C" wp14:editId="7BB38747">
            <wp:extent cx="51435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70D" w14:textId="4D6F85EE" w:rsidR="00F07842" w:rsidRDefault="003A3DDC" w:rsidP="00F07842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t>This data</w:t>
      </w:r>
      <w:r w:rsidR="00F07842">
        <w:t xml:space="preserve"> can be fetched via the below code snippet</w:t>
      </w:r>
      <w:r w:rsidR="00F07842">
        <w:br/>
      </w:r>
      <w:r w:rsidR="003B77C3" w:rsidRPr="003B77C3">
        <w:rPr>
          <w:rFonts w:ascii="Consolas" w:hAnsi="Consolas" w:cs="Consolas"/>
          <w:sz w:val="20"/>
          <w:szCs w:val="20"/>
        </w:rPr>
        <w:t xml:space="preserve">var </w:t>
      </w:r>
      <w:proofErr w:type="spellStart"/>
      <w:r w:rsidR="003B77C3" w:rsidRPr="003B77C3">
        <w:rPr>
          <w:rFonts w:ascii="Consolas" w:hAnsi="Consolas" w:cs="Consolas"/>
          <w:sz w:val="20"/>
          <w:szCs w:val="20"/>
        </w:rPr>
        <w:t>aCmd</w:t>
      </w:r>
      <w:proofErr w:type="spellEnd"/>
      <w:r w:rsidR="003B77C3" w:rsidRPr="003B77C3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="003B77C3" w:rsidRPr="003B77C3">
        <w:rPr>
          <w:rFonts w:ascii="Consolas" w:hAnsi="Consolas" w:cs="Consolas"/>
          <w:sz w:val="20"/>
          <w:szCs w:val="20"/>
        </w:rPr>
        <w:t>$.</w:t>
      </w:r>
      <w:proofErr w:type="spellStart"/>
      <w:r w:rsidR="003B77C3" w:rsidRPr="003B77C3">
        <w:rPr>
          <w:rFonts w:ascii="Consolas" w:hAnsi="Consolas" w:cs="Consolas"/>
          <w:sz w:val="20"/>
          <w:szCs w:val="20"/>
        </w:rPr>
        <w:t>request.parameters.get</w:t>
      </w:r>
      <w:proofErr w:type="spellEnd"/>
      <w:proofErr w:type="gramEnd"/>
      <w:r w:rsidR="003B77C3" w:rsidRPr="003B77C3">
        <w:rPr>
          <w:rFonts w:ascii="Consolas" w:hAnsi="Consolas" w:cs="Consolas"/>
          <w:sz w:val="20"/>
          <w:szCs w:val="20"/>
        </w:rPr>
        <w:t>('</w:t>
      </w:r>
      <w:proofErr w:type="spellStart"/>
      <w:r w:rsidR="003B77C3" w:rsidRPr="003B77C3">
        <w:rPr>
          <w:rFonts w:ascii="Consolas" w:hAnsi="Consolas" w:cs="Consolas"/>
          <w:sz w:val="20"/>
          <w:szCs w:val="20"/>
        </w:rPr>
        <w:t>cmd</w:t>
      </w:r>
      <w:proofErr w:type="spellEnd"/>
      <w:r w:rsidR="003B77C3" w:rsidRPr="003B77C3">
        <w:rPr>
          <w:rFonts w:ascii="Consolas" w:hAnsi="Consolas" w:cs="Consolas"/>
          <w:sz w:val="20"/>
          <w:szCs w:val="20"/>
        </w:rPr>
        <w:t>');</w:t>
      </w:r>
    </w:p>
    <w:p w14:paraId="0379C0CC" w14:textId="56C12DEE" w:rsidR="003A3DDC" w:rsidRDefault="008244DF" w:rsidP="0080262A">
      <w:pPr>
        <w:pStyle w:val="ListParagraph"/>
        <w:numPr>
          <w:ilvl w:val="1"/>
          <w:numId w:val="2"/>
        </w:numPr>
      </w:pPr>
      <w:r>
        <w:t xml:space="preserve">If </w:t>
      </w:r>
      <w:r w:rsidR="003A3DDC">
        <w:t>data is to be passed as post form data</w:t>
      </w:r>
    </w:p>
    <w:p w14:paraId="4C0BF248" w14:textId="77A10551" w:rsidR="003A3DDC" w:rsidRDefault="003A3DDC" w:rsidP="003A3DDC">
      <w:r>
        <w:rPr>
          <w:noProof/>
        </w:rPr>
        <w:drawing>
          <wp:inline distT="0" distB="0" distL="0" distR="0" wp14:anchorId="62139945" wp14:editId="6E3EBB36">
            <wp:extent cx="5731510" cy="1433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A9F" w14:textId="003F3DA0" w:rsidR="003A3DDC" w:rsidRDefault="003A3DDC" w:rsidP="003A3DDC">
      <w:pPr>
        <w:pStyle w:val="ListParagraph"/>
        <w:ind w:left="1440"/>
      </w:pPr>
      <w:r>
        <w:t>This data is fetched via below code snippet</w:t>
      </w:r>
    </w:p>
    <w:p w14:paraId="7FC3324B" w14:textId="77777777" w:rsidR="003A3DDC" w:rsidRDefault="003A3DDC" w:rsidP="003A3DDC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=== 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net.http.POST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2BD315" w14:textId="507A1B07" w:rsidR="003A3DDC" w:rsidRDefault="003A3DDC" w:rsidP="003A3DDC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.body.asString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6BAB90" w14:textId="78A1B336" w:rsidR="003A3DDC" w:rsidRDefault="003A3DDC" w:rsidP="003A3DDC">
      <w:pPr>
        <w:pStyle w:val="ListParagraph"/>
        <w:ind w:left="144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28C070EA" w14:textId="6F921C0E" w:rsidR="00096EBF" w:rsidRDefault="00096EBF" w:rsidP="00096EBF">
      <w:pPr>
        <w:pStyle w:val="ListParagraph"/>
        <w:numPr>
          <w:ilvl w:val="1"/>
          <w:numId w:val="2"/>
        </w:numPr>
      </w:pPr>
      <w:r>
        <w:t>Now to call a stored procedure</w:t>
      </w:r>
      <w:r w:rsidR="0052795F">
        <w:t xml:space="preserve"> and get response,</w:t>
      </w:r>
      <w:bookmarkStart w:id="0" w:name="_GoBack"/>
      <w:bookmarkEnd w:id="0"/>
    </w:p>
    <w:p w14:paraId="29E622F5" w14:textId="623170BB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body = </w:t>
      </w:r>
      <w:r>
        <w:rPr>
          <w:rFonts w:ascii="Consolas" w:hAnsi="Consolas" w:cs="Consolas"/>
          <w:color w:val="2A00FF"/>
          <w:sz w:val="20"/>
          <w:szCs w:val="20"/>
        </w:rPr>
        <w:t xml:space="preserve">"call \"SYSTEM\".\"PRC_test5_2\"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D0DCC" w14:textId="374B4F6F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conn = $.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37253F" w14:textId="5F331F0D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(body);</w:t>
      </w:r>
    </w:p>
    <w:p w14:paraId="299CCF6F" w14:textId="7AF53E46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(1,oJson.param1);</w:t>
      </w:r>
      <w:r>
        <w:rPr>
          <w:rFonts w:ascii="Consolas" w:hAnsi="Consolas" w:cs="Consolas"/>
          <w:color w:val="000000"/>
          <w:sz w:val="20"/>
          <w:szCs w:val="20"/>
        </w:rPr>
        <w:t xml:space="preserve"> //pass first parameter of procedure</w:t>
      </w:r>
    </w:p>
    <w:p w14:paraId="7FCE9E3A" w14:textId="612615B3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(2,oJson.param2);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//pass </w:t>
      </w:r>
      <w:r>
        <w:rPr>
          <w:rFonts w:ascii="Consolas" w:hAnsi="Consolas" w:cs="Consolas"/>
          <w:color w:val="00000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parameter of procedure</w:t>
      </w:r>
    </w:p>
    <w:p w14:paraId="34990D29" w14:textId="418C9BD3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E9A9B8F" w14:textId="4A42D5A7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4EA999" w14:textId="010B4602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cst.getResultSet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CD14BF" w14:textId="28896224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1A5C6" w14:textId="3986C763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oResultSet.next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14:paraId="42617439" w14:textId="6AE48D88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oResultSet.getString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(2); </w:t>
      </w:r>
    </w:p>
    <w:p w14:paraId="39AB2E45" w14:textId="328BCE15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71ACE8D" w14:textId="386DCF07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conn.commit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A72EDFC" w14:textId="67AC1063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620B2A5" w14:textId="4EFDA5CB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F720C1B" w14:textId="73CE31F0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"application/json; charset=UTF-8"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5472912" w14:textId="485EB22F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(result)); </w:t>
      </w:r>
    </w:p>
    <w:p w14:paraId="55FF7965" w14:textId="73E6816C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net.http.OK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5E67157" w14:textId="6D000FF5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(e){</w:t>
      </w:r>
    </w:p>
    <w:p w14:paraId="7496C030" w14:textId="3671106F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57EA5F" w14:textId="2A90317E" w:rsidR="00096EBF" w:rsidRDefault="00096EBF" w:rsidP="00096EBF">
      <w:pPr>
        <w:suppressAutoHyphens w:val="0"/>
        <w:autoSpaceDE w:val="0"/>
        <w:adjustRightInd w:val="0"/>
        <w:spacing w:after="0" w:line="240" w:lineRule="auto"/>
        <w:ind w:left="720" w:firstLine="72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622180" w14:textId="77777777" w:rsidR="00096EBF" w:rsidRDefault="00096EBF" w:rsidP="00096EBF">
      <w:pPr>
        <w:pStyle w:val="ListParagraph"/>
        <w:ind w:left="1440"/>
      </w:pPr>
    </w:p>
    <w:p w14:paraId="2CBB5A45" w14:textId="78F47F36" w:rsidR="003A3DDC" w:rsidRDefault="003A3DDC" w:rsidP="003A3DDC"/>
    <w:sectPr w:rsidR="003A3DD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FD542" w14:textId="77777777" w:rsidR="0019139F" w:rsidRDefault="0019139F">
      <w:pPr>
        <w:spacing w:after="0" w:line="240" w:lineRule="auto"/>
      </w:pPr>
      <w:r>
        <w:separator/>
      </w:r>
    </w:p>
  </w:endnote>
  <w:endnote w:type="continuationSeparator" w:id="0">
    <w:p w14:paraId="14DCBDCB" w14:textId="77777777" w:rsidR="0019139F" w:rsidRDefault="0019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5199A" w14:textId="77777777" w:rsidR="0019139F" w:rsidRDefault="001913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D1793C" w14:textId="77777777" w:rsidR="0019139F" w:rsidRDefault="00191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79A"/>
    <w:multiLevelType w:val="hybridMultilevel"/>
    <w:tmpl w:val="C4988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049A"/>
    <w:multiLevelType w:val="hybridMultilevel"/>
    <w:tmpl w:val="2638A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5A35"/>
    <w:rsid w:val="00044B01"/>
    <w:rsid w:val="00096EBF"/>
    <w:rsid w:val="0019139F"/>
    <w:rsid w:val="003A3DDC"/>
    <w:rsid w:val="003B77C3"/>
    <w:rsid w:val="004B5B8B"/>
    <w:rsid w:val="00507AEB"/>
    <w:rsid w:val="0052795F"/>
    <w:rsid w:val="00644163"/>
    <w:rsid w:val="007A7788"/>
    <w:rsid w:val="0080262A"/>
    <w:rsid w:val="008244DF"/>
    <w:rsid w:val="00AE5A35"/>
    <w:rsid w:val="00B775DA"/>
    <w:rsid w:val="00C14F97"/>
    <w:rsid w:val="00F0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873"/>
  <w15:docId w15:val="{9882490D-7B1A-48EA-9539-7CC7F106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character" w:customStyle="1" w:styleId="Heading2Char">
    <w:name w:val="Heading 2 Char"/>
    <w:basedOn w:val="DefaultParagraphFont"/>
    <w:link w:val="Heading2"/>
    <w:uiPriority w:val="9"/>
    <w:rsid w:val="007A7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Doshi</dc:creator>
  <dc:description/>
  <cp:lastModifiedBy>Pratik Doshi</cp:lastModifiedBy>
  <cp:revision>5</cp:revision>
  <dcterms:created xsi:type="dcterms:W3CDTF">2018-05-25T07:16:00Z</dcterms:created>
  <dcterms:modified xsi:type="dcterms:W3CDTF">2018-06-04T07:19:00Z</dcterms:modified>
</cp:coreProperties>
</file>